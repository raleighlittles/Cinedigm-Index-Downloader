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00" w:after="0" w:line="240" w:lineRule="auto"/>
        <w:ind w:left="12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57.645714pt;height:52.8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241" w:right="223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334.5pt;margin-top:-54.146862pt;width:129.008571pt;height:41.76pt;mso-position-horizontal-relative:page;mso-position-vertical-relative:paragraph;z-index:-79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®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QUIRE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RIBUT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SAVE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ON’S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NATUR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ABRIELLE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23" w:right="203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igm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s;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453" w:right="243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Digital,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26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2012)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Cinedi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tainment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oup,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div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Cinedi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stribu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ribution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lson’s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debut.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XSW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stunning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7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nnoun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rship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ribut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distribute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indep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ross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D/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vorit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4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ouples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ossro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puts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33333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tensi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moun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nsfo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major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turni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m.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4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Anish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vjani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vino,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lson.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vjani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ompa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’s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Wendy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Lucy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mendous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laim,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vjani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ished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videos,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winning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roup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ine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ntent.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igm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Cinedi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oup,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Cinedi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inema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p.,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</w:p>
    <w:p>
      <w:pPr>
        <w:spacing w:before="0" w:after="0" w:line="240" w:lineRule="auto"/>
        <w:ind w:left="100" w:right="9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ldwide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stribu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winning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ontent.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indep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past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udien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ootpr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</w:t>
      </w:r>
    </w:p>
    <w:p>
      <w:pPr>
        <w:jc w:val="left"/>
        <w:spacing w:after="0"/>
        <w:sectPr>
          <w:type w:val="continuous"/>
          <w:pgSz w:w="12240" w:h="15840"/>
          <w:pgMar w:top="1340" w:bottom="280" w:left="1700" w:right="1700"/>
        </w:sectPr>
      </w:pPr>
      <w:rPr/>
    </w:p>
    <w:p>
      <w:pPr>
        <w:spacing w:before="72" w:after="0" w:line="240" w:lineRule="auto"/>
        <w:ind w:left="100" w:right="16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Cinedi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tainment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ohn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“Ba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th,”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r®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novic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Runnin'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m”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11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s,"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ument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onicling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rped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Tour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2012;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lva,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nvis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r,"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round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invest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r®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®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012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l).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hyperlink r:id="rId9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ined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  <w:u w:val="single" w:color="000000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m.com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</w:r>
      </w:hyperlink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52" w:lineRule="exact"/>
        <w:ind w:left="100" w:right="4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epend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adq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45</w:t>
      </w:r>
    </w:p>
    <w:p>
      <w:pPr>
        <w:spacing w:before="6" w:after="0" w:line="231" w:lineRule="auto"/>
        <w:ind w:left="100" w:right="6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2011,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®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ack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Squad: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Ene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exh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gm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oup,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ndepe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New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new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®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®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ophy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®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book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om</w:t>
      </w:r>
    </w:p>
    <w:p>
      <w:pPr>
        <w:spacing w:before="0" w:after="0" w:line="251" w:lineRule="exact"/>
        <w:ind w:left="1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Scho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®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aw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docu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ocu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®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nex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Fl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8" w:after="0" w:line="252" w:lineRule="exact"/>
        <w:ind w:left="100" w:right="30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®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acc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ndepen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deo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®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-</w:t>
      </w:r>
    </w:p>
    <w:p>
      <w:pPr>
        <w:spacing w:before="0" w:after="0" w:line="252" w:lineRule="exact"/>
        <w:ind w:left="1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asLand,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&amp;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Aga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584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igm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aggie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gley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sident,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</w:rPr>
      </w:r>
      <w:hyperlink r:id="rId10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Mag</w:t>
        </w:r>
        <w:r>
          <w:rPr>
            <w:rFonts w:ascii="Times New Roman" w:hAnsi="Times New Roman" w:cs="Times New Roman" w:eastAsia="Times New Roman"/>
            <w:sz w:val="24"/>
            <w:szCs w:val="24"/>
            <w:spacing w:val="-3"/>
            <w:w w:val="100"/>
            <w:u w:val="single" w:color="000000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-3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@mbcp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inc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310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1785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37" w:lineRule="auto"/>
        <w:ind w:left="100" w:right="344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igm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Kimbe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hyperlink r:id="rId11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ki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b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5"/>
            <w:w w:val="100"/>
            <w:u w:val="single" w:color="000000"/>
          </w:rPr>
          <w:t>y</w:t>
        </w:r>
        <w:r>
          <w:rPr>
            <w:rFonts w:ascii="Times New Roman" w:hAnsi="Times New Roman" w:cs="Times New Roman" w:eastAsia="Times New Roman"/>
            <w:sz w:val="24"/>
            <w:szCs w:val="24"/>
            <w:spacing w:val="-5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@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ddo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om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</w:rPr>
          <w:t>u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nic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ons.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310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829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5400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37" w:lineRule="auto"/>
        <w:ind w:left="100" w:right="48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</w:r>
      <w:hyperlink r:id="rId12"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shi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3"/>
            <w:w w:val="100"/>
            <w:u w:val="single" w:color="0000FF"/>
          </w:rPr>
          <w:t>x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3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son@n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wvid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o.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</w:rPr>
        </w:r>
      </w:hyperlink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646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259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4138</w:t>
      </w:r>
    </w:p>
    <w:sectPr>
      <w:pgSz w:w="12240" w:h="15840"/>
      <w:pgMar w:top="136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hyperlink" Target="http://www.cinedigm.com/" TargetMode="External"/><Relationship Id="rId10" Type="http://schemas.openxmlformats.org/officeDocument/2006/relationships/hyperlink" Target="mailto:Maggie@mbcprinc.com" TargetMode="External"/><Relationship Id="rId11" Type="http://schemas.openxmlformats.org/officeDocument/2006/relationships/hyperlink" Target="mailto:kimberlye@addocommunications.com" TargetMode="External"/><Relationship Id="rId12" Type="http://schemas.openxmlformats.org/officeDocument/2006/relationships/hyperlink" Target="mailto:shixson@newvideo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dcterms:created xsi:type="dcterms:W3CDTF">2012-04-19T12:02:08Z</dcterms:created>
  <dcterms:modified xsi:type="dcterms:W3CDTF">2012-04-19T12:02:08Z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2012-04-19T00:00:00Z</vt:filetime>
  </property>
  <property fmtid="{D5CDD505-2E9C-101B-9397-08002B2CF9AE}" pid="3" name="LastSaved">
    <vt:filetime>2012-04-19T00:00:00Z</vt:filetime>
  </property>
</Properties>
</file>